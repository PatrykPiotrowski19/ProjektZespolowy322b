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387" w:rsidRDefault="00122189" w:rsidP="009213F3">
      <w:pPr>
        <w:rPr>
          <w:sz w:val="24"/>
          <w:szCs w:val="24"/>
        </w:rPr>
      </w:pPr>
      <w:r>
        <w:rPr>
          <w:sz w:val="24"/>
          <w:szCs w:val="24"/>
        </w:rPr>
        <w:t>Projekt zespołowy - projekt</w:t>
      </w:r>
      <w:r w:rsidR="00622387" w:rsidRPr="004E15AF">
        <w:rPr>
          <w:sz w:val="24"/>
          <w:szCs w:val="24"/>
        </w:rPr>
        <w:br/>
      </w:r>
      <w:r>
        <w:rPr>
          <w:sz w:val="24"/>
          <w:szCs w:val="24"/>
        </w:rPr>
        <w:t>Jan Kowalski</w:t>
      </w:r>
      <w:r w:rsidR="00622387" w:rsidRPr="004E15AF">
        <w:rPr>
          <w:sz w:val="24"/>
          <w:szCs w:val="24"/>
        </w:rPr>
        <w:t xml:space="preserve">, gr. </w:t>
      </w:r>
      <w:r>
        <w:rPr>
          <w:sz w:val="24"/>
          <w:szCs w:val="24"/>
        </w:rPr>
        <w:t>313C</w:t>
      </w:r>
    </w:p>
    <w:p w:rsidR="00211459" w:rsidRDefault="00211459" w:rsidP="00211459">
      <w:pPr>
        <w:pStyle w:val="Nagwek1"/>
        <w:jc w:val="center"/>
        <w:rPr>
          <w:sz w:val="56"/>
          <w:szCs w:val="56"/>
        </w:rPr>
      </w:pPr>
      <w:bookmarkStart w:id="0" w:name="_Toc400020042"/>
      <w:r w:rsidRPr="00211459">
        <w:rPr>
          <w:sz w:val="56"/>
          <w:szCs w:val="56"/>
        </w:rPr>
        <w:t xml:space="preserve">Dokumentacja </w:t>
      </w:r>
      <w:r w:rsidR="0035090C">
        <w:rPr>
          <w:sz w:val="56"/>
          <w:szCs w:val="56"/>
        </w:rPr>
        <w:t>użytkownika</w:t>
      </w:r>
      <w:bookmarkEnd w:id="0"/>
    </w:p>
    <w:p w:rsidR="00211459" w:rsidRPr="00211459" w:rsidRDefault="00211459" w:rsidP="00211459"/>
    <w:p w:rsidR="00622387" w:rsidRPr="004E15AF" w:rsidRDefault="00122189" w:rsidP="00622387">
      <w:pPr>
        <w:pStyle w:val="Tytu"/>
      </w:pPr>
      <w:r>
        <w:t>Tytuł aplikacji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57237626"/>
        <w:docPartObj>
          <w:docPartGallery w:val="Table of Contents"/>
          <w:docPartUnique/>
        </w:docPartObj>
      </w:sdtPr>
      <w:sdtContent>
        <w:p w:rsidR="008A7014" w:rsidRPr="004E15AF" w:rsidRDefault="008A7014" w:rsidP="006D70CB">
          <w:pPr>
            <w:pStyle w:val="Nagwekspisutreci"/>
          </w:pPr>
          <w:r w:rsidRPr="004E15AF">
            <w:t>Spis treści</w:t>
          </w:r>
        </w:p>
        <w:p w:rsidR="00D5720F" w:rsidRDefault="008A7014">
          <w:pPr>
            <w:pStyle w:val="Spistreci1"/>
            <w:tabs>
              <w:tab w:val="right" w:leader="dot" w:pos="9396"/>
            </w:tabs>
            <w:rPr>
              <w:noProof/>
              <w:lang w:eastAsia="pl-PL" w:bidi="ar-SA"/>
            </w:rPr>
          </w:pPr>
          <w:r w:rsidRPr="004E15AF">
            <w:fldChar w:fldCharType="begin"/>
          </w:r>
          <w:r w:rsidRPr="004E15AF">
            <w:instrText xml:space="preserve"> TOC \o "1-3" \h \z \u </w:instrText>
          </w:r>
          <w:r w:rsidRPr="004E15AF">
            <w:fldChar w:fldCharType="separate"/>
          </w:r>
          <w:hyperlink w:anchor="_Toc400020042" w:history="1">
            <w:r w:rsidR="00D5720F" w:rsidRPr="00AB3545">
              <w:rPr>
                <w:rStyle w:val="Hipercze"/>
                <w:noProof/>
              </w:rPr>
              <w:t>Dokumentacja użytkownika</w:t>
            </w:r>
            <w:r w:rsidR="00D5720F">
              <w:rPr>
                <w:noProof/>
                <w:webHidden/>
              </w:rPr>
              <w:tab/>
            </w:r>
            <w:r w:rsidR="00D5720F">
              <w:rPr>
                <w:noProof/>
                <w:webHidden/>
              </w:rPr>
              <w:fldChar w:fldCharType="begin"/>
            </w:r>
            <w:r w:rsidR="00D5720F">
              <w:rPr>
                <w:noProof/>
                <w:webHidden/>
              </w:rPr>
              <w:instrText xml:space="preserve"> PAGEREF _Toc400020042 \h </w:instrText>
            </w:r>
            <w:r w:rsidR="00D5720F">
              <w:rPr>
                <w:noProof/>
                <w:webHidden/>
              </w:rPr>
            </w:r>
            <w:r w:rsidR="00D5720F">
              <w:rPr>
                <w:noProof/>
                <w:webHidden/>
              </w:rPr>
              <w:fldChar w:fldCharType="separate"/>
            </w:r>
            <w:r w:rsidR="00D5720F">
              <w:rPr>
                <w:noProof/>
                <w:webHidden/>
              </w:rPr>
              <w:t>1</w:t>
            </w:r>
            <w:r w:rsidR="00D5720F">
              <w:rPr>
                <w:noProof/>
                <w:webHidden/>
              </w:rPr>
              <w:fldChar w:fldCharType="end"/>
            </w:r>
          </w:hyperlink>
        </w:p>
        <w:p w:rsidR="00D5720F" w:rsidRDefault="00D5720F">
          <w:pPr>
            <w:pStyle w:val="Spistreci2"/>
            <w:tabs>
              <w:tab w:val="left" w:pos="660"/>
              <w:tab w:val="right" w:leader="dot" w:pos="9396"/>
            </w:tabs>
            <w:rPr>
              <w:noProof/>
              <w:lang w:eastAsia="pl-PL" w:bidi="ar-SA"/>
            </w:rPr>
          </w:pPr>
          <w:hyperlink w:anchor="_Toc400020043" w:history="1">
            <w:r w:rsidRPr="00AB3545">
              <w:rPr>
                <w:rStyle w:val="Hipercze"/>
                <w:noProof/>
              </w:rPr>
              <w:t>1.</w:t>
            </w:r>
            <w:r>
              <w:rPr>
                <w:noProof/>
                <w:lang w:eastAsia="pl-PL" w:bidi="ar-SA"/>
              </w:rPr>
              <w:tab/>
            </w:r>
            <w:r w:rsidRPr="00AB3545">
              <w:rPr>
                <w:rStyle w:val="Hipercze"/>
                <w:noProof/>
              </w:rPr>
              <w:t>Wymagania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_Toc400020043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0F" w:rsidRDefault="00D5720F">
          <w:pPr>
            <w:pStyle w:val="Spistreci2"/>
            <w:tabs>
              <w:tab w:val="left" w:pos="660"/>
              <w:tab w:val="right" w:leader="dot" w:pos="9396"/>
            </w:tabs>
            <w:rPr>
              <w:noProof/>
              <w:lang w:eastAsia="pl-PL" w:bidi="ar-SA"/>
            </w:rPr>
          </w:pPr>
          <w:hyperlink w:anchor="_Toc400020044" w:history="1">
            <w:r w:rsidRPr="00AB3545">
              <w:rPr>
                <w:rStyle w:val="Hipercze"/>
                <w:noProof/>
              </w:rPr>
              <w:t>2.</w:t>
            </w:r>
            <w:r>
              <w:rPr>
                <w:noProof/>
                <w:lang w:eastAsia="pl-PL" w:bidi="ar-SA"/>
              </w:rPr>
              <w:tab/>
            </w:r>
            <w:r w:rsidRPr="00AB3545">
              <w:rPr>
                <w:rStyle w:val="Hipercze"/>
                <w:noProof/>
              </w:rPr>
              <w:t>Wymagania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_Toc400020044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0F" w:rsidRDefault="00D5720F">
          <w:pPr>
            <w:pStyle w:val="Spistreci2"/>
            <w:tabs>
              <w:tab w:val="left" w:pos="660"/>
              <w:tab w:val="right" w:leader="dot" w:pos="9396"/>
            </w:tabs>
            <w:rPr>
              <w:noProof/>
              <w:lang w:eastAsia="pl-PL" w:bidi="ar-SA"/>
            </w:rPr>
          </w:pPr>
          <w:hyperlink w:anchor="_Toc400020045" w:history="1">
            <w:r w:rsidRPr="00AB3545">
              <w:rPr>
                <w:rStyle w:val="Hipercze"/>
                <w:noProof/>
              </w:rPr>
              <w:t>3.</w:t>
            </w:r>
            <w:r>
              <w:rPr>
                <w:noProof/>
                <w:lang w:eastAsia="pl-PL" w:bidi="ar-SA"/>
              </w:rPr>
              <w:tab/>
            </w:r>
            <w:r w:rsidRPr="00AB3545">
              <w:rPr>
                <w:rStyle w:val="Hipercze"/>
                <w:noProof/>
              </w:rPr>
              <w:t>Instrukcja instalacji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_Toc400020045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0F" w:rsidRDefault="00D5720F">
          <w:pPr>
            <w:pStyle w:val="Spistreci2"/>
            <w:tabs>
              <w:tab w:val="left" w:pos="660"/>
              <w:tab w:val="right" w:leader="dot" w:pos="9396"/>
            </w:tabs>
            <w:rPr>
              <w:noProof/>
              <w:lang w:eastAsia="pl-PL" w:bidi="ar-SA"/>
            </w:rPr>
          </w:pPr>
          <w:hyperlink w:anchor="_Toc400020046" w:history="1">
            <w:r w:rsidRPr="00AB3545">
              <w:rPr>
                <w:rStyle w:val="Hipercze"/>
                <w:noProof/>
              </w:rPr>
              <w:t>4.</w:t>
            </w:r>
            <w:r>
              <w:rPr>
                <w:noProof/>
                <w:lang w:eastAsia="pl-PL" w:bidi="ar-SA"/>
              </w:rPr>
              <w:tab/>
            </w:r>
            <w:r w:rsidRPr="00AB3545">
              <w:rPr>
                <w:rStyle w:val="Hipercze"/>
                <w:noProof/>
              </w:rPr>
              <w:t>Instrukcja konfiguracji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_Toc400020046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0F" w:rsidRDefault="00D5720F">
          <w:pPr>
            <w:pStyle w:val="Spistreci2"/>
            <w:tabs>
              <w:tab w:val="left" w:pos="660"/>
              <w:tab w:val="right" w:leader="dot" w:pos="9396"/>
            </w:tabs>
            <w:rPr>
              <w:noProof/>
              <w:lang w:eastAsia="pl-PL" w:bidi="ar-SA"/>
            </w:rPr>
          </w:pPr>
          <w:hyperlink w:anchor="_Toc400020047" w:history="1">
            <w:r w:rsidRPr="00AB3545">
              <w:rPr>
                <w:rStyle w:val="Hipercze"/>
                <w:noProof/>
              </w:rPr>
              <w:t>5.</w:t>
            </w:r>
            <w:r>
              <w:rPr>
                <w:noProof/>
                <w:lang w:eastAsia="pl-PL" w:bidi="ar-SA"/>
              </w:rPr>
              <w:tab/>
            </w:r>
            <w:r w:rsidRPr="00AB3545">
              <w:rPr>
                <w:rStyle w:val="Hipercze"/>
                <w:noProof/>
              </w:rPr>
              <w:t>Instrukcja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_Toc400020047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0F" w:rsidRDefault="00D5720F">
          <w:pPr>
            <w:pStyle w:val="Spistreci3"/>
            <w:tabs>
              <w:tab w:val="left" w:pos="1100"/>
              <w:tab w:val="right" w:leader="dot" w:pos="9396"/>
            </w:tabs>
            <w:rPr>
              <w:noProof/>
              <w:lang w:eastAsia="pl-PL" w:bidi="ar-SA"/>
            </w:rPr>
          </w:pPr>
          <w:hyperlink w:anchor="_Toc400020053" w:history="1">
            <w:r w:rsidRPr="00AB3545">
              <w:rPr>
                <w:rStyle w:val="Hipercze"/>
                <w:noProof/>
              </w:rPr>
              <w:t>5.1.</w:t>
            </w:r>
            <w:r>
              <w:rPr>
                <w:noProof/>
                <w:lang w:eastAsia="pl-PL" w:bidi="ar-SA"/>
              </w:rPr>
              <w:tab/>
            </w:r>
            <w:r w:rsidRPr="00AB3545">
              <w:rPr>
                <w:rStyle w:val="Hipercze"/>
                <w:noProof/>
              </w:rPr>
              <w:t>Uruchamianie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_Toc400020053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0F" w:rsidRDefault="00D5720F">
          <w:pPr>
            <w:pStyle w:val="Spistreci3"/>
            <w:tabs>
              <w:tab w:val="left" w:pos="1100"/>
              <w:tab w:val="right" w:leader="dot" w:pos="9396"/>
            </w:tabs>
            <w:rPr>
              <w:noProof/>
              <w:lang w:eastAsia="pl-PL" w:bidi="ar-SA"/>
            </w:rPr>
          </w:pPr>
          <w:hyperlink w:anchor="_Toc400020054" w:history="1">
            <w:r w:rsidRPr="00AB3545">
              <w:rPr>
                <w:rStyle w:val="Hipercze"/>
                <w:noProof/>
              </w:rPr>
              <w:t>5.2.</w:t>
            </w:r>
            <w:r>
              <w:rPr>
                <w:noProof/>
                <w:lang w:eastAsia="pl-PL" w:bidi="ar-SA"/>
              </w:rPr>
              <w:tab/>
            </w:r>
            <w:r w:rsidRPr="00AB3545">
              <w:rPr>
                <w:rStyle w:val="Hipercze"/>
                <w:noProof/>
              </w:rPr>
              <w:t>Rejestracja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_Toc400020054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0F" w:rsidRDefault="00D5720F">
          <w:pPr>
            <w:pStyle w:val="Spistreci3"/>
            <w:tabs>
              <w:tab w:val="left" w:pos="1100"/>
              <w:tab w:val="right" w:leader="dot" w:pos="9396"/>
            </w:tabs>
            <w:rPr>
              <w:noProof/>
              <w:lang w:eastAsia="pl-PL" w:bidi="ar-SA"/>
            </w:rPr>
          </w:pPr>
          <w:hyperlink w:anchor="_Toc400020055" w:history="1">
            <w:r w:rsidRPr="00AB3545">
              <w:rPr>
                <w:rStyle w:val="Hipercze"/>
                <w:noProof/>
              </w:rPr>
              <w:t>5.3.</w:t>
            </w:r>
            <w:r>
              <w:rPr>
                <w:noProof/>
                <w:lang w:eastAsia="pl-PL" w:bidi="ar-SA"/>
              </w:rPr>
              <w:tab/>
            </w:r>
            <w:r w:rsidRPr="00AB3545">
              <w:rPr>
                <w:rStyle w:val="Hipercze"/>
                <w:noProof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_Toc400020055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0F" w:rsidRDefault="00D5720F">
          <w:pPr>
            <w:pStyle w:val="Spistreci3"/>
            <w:tabs>
              <w:tab w:val="left" w:pos="1100"/>
              <w:tab w:val="right" w:leader="dot" w:pos="9396"/>
            </w:tabs>
            <w:rPr>
              <w:noProof/>
              <w:lang w:eastAsia="pl-PL" w:bidi="ar-SA"/>
            </w:rPr>
          </w:pPr>
          <w:hyperlink w:anchor="_Toc400020056" w:history="1">
            <w:r w:rsidRPr="00AB3545">
              <w:rPr>
                <w:rStyle w:val="Hipercze"/>
                <w:noProof/>
              </w:rPr>
              <w:t>5.4.</w:t>
            </w:r>
            <w:r>
              <w:rPr>
                <w:noProof/>
                <w:lang w:eastAsia="pl-PL" w:bidi="ar-SA"/>
              </w:rPr>
              <w:tab/>
            </w:r>
            <w:r w:rsidRPr="00AB3545">
              <w:rPr>
                <w:rStyle w:val="Hipercze"/>
                <w:noProof/>
              </w:rPr>
              <w:t>Obsługa modułu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_Toc400020056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014" w:rsidRPr="004E15AF" w:rsidRDefault="008A7014">
          <w:r w:rsidRPr="004E15AF">
            <w:fldChar w:fldCharType="end"/>
          </w:r>
        </w:p>
      </w:sdtContent>
    </w:sdt>
    <w:p w:rsidR="008A7014" w:rsidRPr="004E15AF" w:rsidRDefault="008A701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4E15AF">
        <w:br w:type="page"/>
      </w:r>
    </w:p>
    <w:p w:rsidR="004C40BF" w:rsidRDefault="00967F67" w:rsidP="00967F67">
      <w:pPr>
        <w:pStyle w:val="Nagwek2"/>
      </w:pPr>
      <w:bookmarkStart w:id="1" w:name="_Toc400020043"/>
      <w:r>
        <w:lastRenderedPageBreak/>
        <w:t>Wymagania sprzętowe</w:t>
      </w:r>
      <w:bookmarkEnd w:id="1"/>
    </w:p>
    <w:p w:rsidR="00D5720F" w:rsidRPr="00D5720F" w:rsidRDefault="00D5720F" w:rsidP="00D5720F">
      <w:r>
        <w:t>Wymagania sprzętowe jakie musi spełniać urządzenie, które obsługuje aplikacje.</w:t>
      </w:r>
    </w:p>
    <w:p w:rsidR="00967F67" w:rsidRDefault="00967F67" w:rsidP="00967F67">
      <w:pPr>
        <w:pStyle w:val="Nagwek2"/>
      </w:pPr>
      <w:bookmarkStart w:id="2" w:name="_Toc400020044"/>
      <w:r>
        <w:t>Wymagania systemowe</w:t>
      </w:r>
      <w:bookmarkEnd w:id="2"/>
    </w:p>
    <w:p w:rsidR="00D5720F" w:rsidRPr="00D5720F" w:rsidRDefault="00D5720F" w:rsidP="00D5720F">
      <w:r>
        <w:t>Wymagania odnośnie systemu operacyjnego, przeglądarki, wtyczek, biblioteki, dodatkowe oprogramowanie, itp.</w:t>
      </w:r>
    </w:p>
    <w:p w:rsidR="00967F67" w:rsidRDefault="00967F67" w:rsidP="00967F67">
      <w:pPr>
        <w:pStyle w:val="Nagwek2"/>
      </w:pPr>
      <w:bookmarkStart w:id="3" w:name="_Toc400020045"/>
      <w:r>
        <w:t>Instrukcja instalacji</w:t>
      </w:r>
      <w:bookmarkEnd w:id="3"/>
    </w:p>
    <w:p w:rsidR="00D5720F" w:rsidRPr="00D5720F" w:rsidRDefault="00D5720F" w:rsidP="00D5720F">
      <w:r>
        <w:t>Jeżeli aplikacja tego wymaga to opis krok po kroku czynności, które użytkownik musi wykonać zanim będzie mógł uruchomić aplikację.</w:t>
      </w:r>
    </w:p>
    <w:p w:rsidR="00967F67" w:rsidRDefault="00967F67" w:rsidP="00967F67">
      <w:pPr>
        <w:pStyle w:val="Nagwek2"/>
      </w:pPr>
      <w:bookmarkStart w:id="4" w:name="_Toc400020046"/>
      <w:r>
        <w:t>Instrukcja konfiguracji</w:t>
      </w:r>
      <w:bookmarkEnd w:id="4"/>
    </w:p>
    <w:p w:rsidR="00D5720F" w:rsidRPr="00D5720F" w:rsidRDefault="00D5720F" w:rsidP="00D5720F">
      <w:r>
        <w:t xml:space="preserve">Jeżeli aplikacja tego wymaga to opis krok po kroku czynności, które użytkownik musi wykonać </w:t>
      </w:r>
      <w:r>
        <w:t>przed lub po uruchomieniu aplikacji w celu poprawnego jej działania lub personalizacji</w:t>
      </w:r>
      <w:r>
        <w:t>.</w:t>
      </w:r>
    </w:p>
    <w:p w:rsidR="00967F67" w:rsidRDefault="00967F67" w:rsidP="00967F67">
      <w:pPr>
        <w:pStyle w:val="Nagwek2"/>
      </w:pPr>
      <w:bookmarkStart w:id="5" w:name="_Toc400020047"/>
      <w:r>
        <w:t>Instrukcja użytkownika</w:t>
      </w:r>
      <w:bookmarkEnd w:id="5"/>
    </w:p>
    <w:p w:rsidR="00D5720F" w:rsidRPr="00D5720F" w:rsidRDefault="00D5720F" w:rsidP="00D5720F">
      <w:r>
        <w:t>Opis (instrukcja obsługi) aplikacji od strony użytkownika – dla użytkownika. Zrzuty ekranu + krok po kroku jakie czynności musi wykonać aby skorzystać z danej funkcjonalności aplikacji.</w:t>
      </w:r>
    </w:p>
    <w:p w:rsidR="00D5720F" w:rsidRPr="00D5720F" w:rsidRDefault="00D5720F" w:rsidP="00D5720F">
      <w:pPr>
        <w:pStyle w:val="Akapitzlist"/>
        <w:keepNext/>
        <w:keepLines/>
        <w:numPr>
          <w:ilvl w:val="0"/>
          <w:numId w:val="27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6"/>
          <w:szCs w:val="26"/>
        </w:rPr>
      </w:pPr>
      <w:bookmarkStart w:id="6" w:name="_Toc400020048"/>
      <w:bookmarkEnd w:id="6"/>
    </w:p>
    <w:p w:rsidR="00D5720F" w:rsidRPr="00D5720F" w:rsidRDefault="00D5720F" w:rsidP="00D5720F">
      <w:pPr>
        <w:pStyle w:val="Akapitzlist"/>
        <w:keepNext/>
        <w:keepLines/>
        <w:numPr>
          <w:ilvl w:val="0"/>
          <w:numId w:val="27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6"/>
          <w:szCs w:val="26"/>
        </w:rPr>
      </w:pPr>
      <w:bookmarkStart w:id="7" w:name="_Toc400020049"/>
      <w:bookmarkEnd w:id="7"/>
    </w:p>
    <w:p w:rsidR="00D5720F" w:rsidRPr="00D5720F" w:rsidRDefault="00D5720F" w:rsidP="00D5720F">
      <w:pPr>
        <w:pStyle w:val="Akapitzlist"/>
        <w:keepNext/>
        <w:keepLines/>
        <w:numPr>
          <w:ilvl w:val="0"/>
          <w:numId w:val="27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6"/>
          <w:szCs w:val="26"/>
        </w:rPr>
      </w:pPr>
      <w:bookmarkStart w:id="8" w:name="_Toc400020050"/>
      <w:bookmarkEnd w:id="8"/>
    </w:p>
    <w:p w:rsidR="00D5720F" w:rsidRPr="00D5720F" w:rsidRDefault="00D5720F" w:rsidP="00D5720F">
      <w:pPr>
        <w:pStyle w:val="Akapitzlist"/>
        <w:keepNext/>
        <w:keepLines/>
        <w:numPr>
          <w:ilvl w:val="0"/>
          <w:numId w:val="27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6"/>
          <w:szCs w:val="26"/>
        </w:rPr>
      </w:pPr>
      <w:bookmarkStart w:id="9" w:name="_Toc400020051"/>
      <w:bookmarkEnd w:id="9"/>
    </w:p>
    <w:p w:rsidR="00D5720F" w:rsidRPr="00D5720F" w:rsidRDefault="00D5720F" w:rsidP="00D5720F">
      <w:pPr>
        <w:pStyle w:val="Akapitzlist"/>
        <w:keepNext/>
        <w:keepLines/>
        <w:numPr>
          <w:ilvl w:val="0"/>
          <w:numId w:val="27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6"/>
          <w:szCs w:val="26"/>
        </w:rPr>
      </w:pPr>
      <w:bookmarkStart w:id="10" w:name="_Toc400020052"/>
      <w:bookmarkEnd w:id="10"/>
    </w:p>
    <w:p w:rsidR="00A3498A" w:rsidRDefault="00A3498A" w:rsidP="00D5720F">
      <w:pPr>
        <w:pStyle w:val="Nagwek3"/>
      </w:pPr>
      <w:bookmarkStart w:id="11" w:name="_Toc400020053"/>
      <w:r w:rsidRPr="00A3498A">
        <w:t>Uruchamianie aplikacji</w:t>
      </w:r>
      <w:bookmarkEnd w:id="11"/>
    </w:p>
    <w:p w:rsidR="00D5720F" w:rsidRDefault="00D5720F" w:rsidP="00D5720F">
      <w:pPr>
        <w:pStyle w:val="Nagwek3"/>
      </w:pPr>
      <w:bookmarkStart w:id="12" w:name="_Toc400020054"/>
      <w:r>
        <w:t>Rejestracja</w:t>
      </w:r>
      <w:bookmarkStart w:id="13" w:name="_GoBack"/>
      <w:bookmarkEnd w:id="12"/>
      <w:bookmarkEnd w:id="13"/>
    </w:p>
    <w:p w:rsidR="00D5720F" w:rsidRDefault="00D5720F" w:rsidP="00D5720F">
      <w:pPr>
        <w:pStyle w:val="Nagwek3"/>
      </w:pPr>
      <w:bookmarkStart w:id="14" w:name="_Toc400020055"/>
      <w:r>
        <w:t>Logowanie</w:t>
      </w:r>
      <w:bookmarkEnd w:id="14"/>
    </w:p>
    <w:p w:rsidR="00D5720F" w:rsidRDefault="00D5720F" w:rsidP="00D5720F">
      <w:pPr>
        <w:pStyle w:val="Nagwek3"/>
      </w:pPr>
      <w:bookmarkStart w:id="15" w:name="_Toc400020056"/>
      <w:r>
        <w:t>Obsługa modułu administratora</w:t>
      </w:r>
      <w:bookmarkEnd w:id="15"/>
    </w:p>
    <w:p w:rsidR="00D5720F" w:rsidRPr="00D5720F" w:rsidRDefault="00D5720F" w:rsidP="00D5720F">
      <w:pPr>
        <w:pStyle w:val="Akapitzlist"/>
        <w:keepNext/>
        <w:keepLines/>
        <w:numPr>
          <w:ilvl w:val="0"/>
          <w:numId w:val="28"/>
        </w:numPr>
        <w:spacing w:before="20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4F81BD" w:themeColor="accent1"/>
          <w:sz w:val="26"/>
          <w:szCs w:val="26"/>
        </w:rPr>
      </w:pPr>
    </w:p>
    <w:p w:rsidR="00D5720F" w:rsidRPr="00D5720F" w:rsidRDefault="00D5720F" w:rsidP="00D5720F">
      <w:pPr>
        <w:pStyle w:val="Akapitzlist"/>
        <w:keepNext/>
        <w:keepLines/>
        <w:numPr>
          <w:ilvl w:val="0"/>
          <w:numId w:val="28"/>
        </w:numPr>
        <w:spacing w:before="20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4F81BD" w:themeColor="accent1"/>
          <w:sz w:val="26"/>
          <w:szCs w:val="26"/>
        </w:rPr>
      </w:pPr>
    </w:p>
    <w:p w:rsidR="00D5720F" w:rsidRPr="00D5720F" w:rsidRDefault="00D5720F" w:rsidP="00D5720F">
      <w:pPr>
        <w:pStyle w:val="Akapitzlist"/>
        <w:keepNext/>
        <w:keepLines/>
        <w:numPr>
          <w:ilvl w:val="0"/>
          <w:numId w:val="28"/>
        </w:numPr>
        <w:spacing w:before="20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4F81BD" w:themeColor="accent1"/>
          <w:sz w:val="26"/>
          <w:szCs w:val="26"/>
        </w:rPr>
      </w:pPr>
    </w:p>
    <w:p w:rsidR="00D5720F" w:rsidRPr="00D5720F" w:rsidRDefault="00D5720F" w:rsidP="00D5720F">
      <w:pPr>
        <w:pStyle w:val="Akapitzlist"/>
        <w:keepNext/>
        <w:keepLines/>
        <w:numPr>
          <w:ilvl w:val="0"/>
          <w:numId w:val="28"/>
        </w:numPr>
        <w:spacing w:before="20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4F81BD" w:themeColor="accent1"/>
          <w:sz w:val="26"/>
          <w:szCs w:val="26"/>
        </w:rPr>
      </w:pPr>
    </w:p>
    <w:p w:rsidR="00D5720F" w:rsidRPr="00D5720F" w:rsidRDefault="00D5720F" w:rsidP="00D5720F">
      <w:pPr>
        <w:pStyle w:val="Akapitzlist"/>
        <w:keepNext/>
        <w:keepLines/>
        <w:numPr>
          <w:ilvl w:val="0"/>
          <w:numId w:val="28"/>
        </w:numPr>
        <w:spacing w:before="20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4F81BD" w:themeColor="accent1"/>
          <w:sz w:val="26"/>
          <w:szCs w:val="26"/>
        </w:rPr>
      </w:pPr>
    </w:p>
    <w:p w:rsidR="00D5720F" w:rsidRPr="00D5720F" w:rsidRDefault="00D5720F" w:rsidP="00D5720F">
      <w:pPr>
        <w:pStyle w:val="Akapitzlist"/>
        <w:keepNext/>
        <w:keepLines/>
        <w:numPr>
          <w:ilvl w:val="1"/>
          <w:numId w:val="28"/>
        </w:numPr>
        <w:spacing w:before="20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4F81BD" w:themeColor="accent1"/>
          <w:sz w:val="26"/>
          <w:szCs w:val="26"/>
        </w:rPr>
      </w:pPr>
    </w:p>
    <w:p w:rsidR="00D5720F" w:rsidRPr="00D5720F" w:rsidRDefault="00D5720F" w:rsidP="00D5720F">
      <w:pPr>
        <w:pStyle w:val="Akapitzlist"/>
        <w:keepNext/>
        <w:keepLines/>
        <w:numPr>
          <w:ilvl w:val="1"/>
          <w:numId w:val="28"/>
        </w:numPr>
        <w:spacing w:before="20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4F81BD" w:themeColor="accent1"/>
          <w:sz w:val="26"/>
          <w:szCs w:val="26"/>
        </w:rPr>
      </w:pPr>
    </w:p>
    <w:p w:rsidR="00D5720F" w:rsidRPr="00D5720F" w:rsidRDefault="00D5720F" w:rsidP="00D5720F">
      <w:pPr>
        <w:pStyle w:val="Akapitzlist"/>
        <w:keepNext/>
        <w:keepLines/>
        <w:numPr>
          <w:ilvl w:val="1"/>
          <w:numId w:val="28"/>
        </w:numPr>
        <w:spacing w:before="20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4F81BD" w:themeColor="accent1"/>
          <w:sz w:val="26"/>
          <w:szCs w:val="26"/>
        </w:rPr>
      </w:pPr>
    </w:p>
    <w:p w:rsidR="00D5720F" w:rsidRPr="00D5720F" w:rsidRDefault="00D5720F" w:rsidP="00D5720F">
      <w:pPr>
        <w:pStyle w:val="Akapitzlist"/>
        <w:keepNext/>
        <w:keepLines/>
        <w:numPr>
          <w:ilvl w:val="1"/>
          <w:numId w:val="28"/>
        </w:numPr>
        <w:spacing w:before="20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4F81BD" w:themeColor="accent1"/>
          <w:sz w:val="26"/>
          <w:szCs w:val="26"/>
        </w:rPr>
      </w:pPr>
    </w:p>
    <w:p w:rsidR="00D5720F" w:rsidRPr="00D5720F" w:rsidRDefault="00D5720F" w:rsidP="00D5720F">
      <w:pPr>
        <w:pStyle w:val="Nagwek4"/>
        <w:numPr>
          <w:ilvl w:val="2"/>
          <w:numId w:val="28"/>
        </w:numPr>
      </w:pPr>
      <w:r>
        <w:t>Zarządzanie użytkownikami</w:t>
      </w:r>
    </w:p>
    <w:p w:rsidR="00967F67" w:rsidRPr="00967F67" w:rsidRDefault="00967F67" w:rsidP="00967F67"/>
    <w:sectPr w:rsidR="00967F67" w:rsidRPr="00967F67" w:rsidSect="009213F3">
      <w:footerReference w:type="default" r:id="rId9"/>
      <w:pgSz w:w="12240" w:h="15840"/>
      <w:pgMar w:top="1417" w:right="1417" w:bottom="1417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971" w:rsidRDefault="00766971" w:rsidP="00CB646E">
      <w:pPr>
        <w:spacing w:after="0" w:line="240" w:lineRule="auto"/>
      </w:pPr>
      <w:r>
        <w:separator/>
      </w:r>
    </w:p>
  </w:endnote>
  <w:endnote w:type="continuationSeparator" w:id="0">
    <w:p w:rsidR="00766971" w:rsidRDefault="00766971" w:rsidP="00CB6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3009560"/>
      <w:docPartObj>
        <w:docPartGallery w:val="Page Numbers (Bottom of Page)"/>
        <w:docPartUnique/>
      </w:docPartObj>
    </w:sdtPr>
    <w:sdtContent>
      <w:p w:rsidR="00961F75" w:rsidRDefault="00961F7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2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61F75" w:rsidRDefault="00961F7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971" w:rsidRDefault="00766971" w:rsidP="00CB646E">
      <w:pPr>
        <w:spacing w:after="0" w:line="240" w:lineRule="auto"/>
      </w:pPr>
      <w:r>
        <w:separator/>
      </w:r>
    </w:p>
  </w:footnote>
  <w:footnote w:type="continuationSeparator" w:id="0">
    <w:p w:rsidR="00766971" w:rsidRDefault="00766971" w:rsidP="00CB6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6247"/>
    <w:multiLevelType w:val="multilevel"/>
    <w:tmpl w:val="A684C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13A32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772938"/>
    <w:multiLevelType w:val="hybridMultilevel"/>
    <w:tmpl w:val="5D7A83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56C94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7533B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266D4"/>
    <w:multiLevelType w:val="hybridMultilevel"/>
    <w:tmpl w:val="5D7A83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421FA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63F56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066ED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B90D53"/>
    <w:multiLevelType w:val="multilevel"/>
    <w:tmpl w:val="576433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gwek3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1F0340D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871736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006E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8156593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67536E"/>
    <w:multiLevelType w:val="hybridMultilevel"/>
    <w:tmpl w:val="2EB06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DA43BE"/>
    <w:multiLevelType w:val="hybridMultilevel"/>
    <w:tmpl w:val="0C94EAC6"/>
    <w:lvl w:ilvl="0" w:tplc="B9604626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A1167E"/>
    <w:multiLevelType w:val="hybridMultilevel"/>
    <w:tmpl w:val="412EFC54"/>
    <w:lvl w:ilvl="0" w:tplc="8DC2AE98">
      <w:start w:val="1"/>
      <w:numFmt w:val="decimal"/>
      <w:pStyle w:val="Nagwek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06D46"/>
    <w:multiLevelType w:val="hybridMultilevel"/>
    <w:tmpl w:val="6B68DF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582242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D97E28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D928D9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815DC0"/>
    <w:multiLevelType w:val="hybridMultilevel"/>
    <w:tmpl w:val="AB1013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DE601F"/>
    <w:multiLevelType w:val="hybridMultilevel"/>
    <w:tmpl w:val="2EB06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A76861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36279D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F51607"/>
    <w:multiLevelType w:val="hybridMultilevel"/>
    <w:tmpl w:val="2EB06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261BFA"/>
    <w:multiLevelType w:val="hybridMultilevel"/>
    <w:tmpl w:val="2EB06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60961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8"/>
  </w:num>
  <w:num w:numId="4">
    <w:abstractNumId w:val="23"/>
  </w:num>
  <w:num w:numId="5">
    <w:abstractNumId w:val="17"/>
  </w:num>
  <w:num w:numId="6">
    <w:abstractNumId w:val="21"/>
  </w:num>
  <w:num w:numId="7">
    <w:abstractNumId w:val="22"/>
  </w:num>
  <w:num w:numId="8">
    <w:abstractNumId w:val="14"/>
  </w:num>
  <w:num w:numId="9">
    <w:abstractNumId w:val="8"/>
  </w:num>
  <w:num w:numId="10">
    <w:abstractNumId w:val="7"/>
  </w:num>
  <w:num w:numId="11">
    <w:abstractNumId w:val="3"/>
  </w:num>
  <w:num w:numId="12">
    <w:abstractNumId w:val="4"/>
  </w:num>
  <w:num w:numId="13">
    <w:abstractNumId w:val="2"/>
  </w:num>
  <w:num w:numId="14">
    <w:abstractNumId w:val="11"/>
  </w:num>
  <w:num w:numId="15">
    <w:abstractNumId w:val="27"/>
  </w:num>
  <w:num w:numId="16">
    <w:abstractNumId w:val="6"/>
  </w:num>
  <w:num w:numId="17">
    <w:abstractNumId w:val="19"/>
  </w:num>
  <w:num w:numId="18">
    <w:abstractNumId w:val="26"/>
  </w:num>
  <w:num w:numId="19">
    <w:abstractNumId w:val="25"/>
  </w:num>
  <w:num w:numId="20">
    <w:abstractNumId w:val="24"/>
  </w:num>
  <w:num w:numId="21">
    <w:abstractNumId w:val="13"/>
  </w:num>
  <w:num w:numId="22">
    <w:abstractNumId w:val="20"/>
  </w:num>
  <w:num w:numId="23">
    <w:abstractNumId w:val="10"/>
  </w:num>
  <w:num w:numId="24">
    <w:abstractNumId w:val="16"/>
  </w:num>
  <w:num w:numId="25">
    <w:abstractNumId w:val="15"/>
  </w:num>
  <w:num w:numId="26">
    <w:abstractNumId w:val="12"/>
  </w:num>
  <w:num w:numId="27">
    <w:abstractNumId w:val="9"/>
  </w:num>
  <w:num w:numId="28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6E"/>
    <w:rsid w:val="00000A24"/>
    <w:rsid w:val="00000E46"/>
    <w:rsid w:val="00024C64"/>
    <w:rsid w:val="00033041"/>
    <w:rsid w:val="00033E88"/>
    <w:rsid w:val="00037B09"/>
    <w:rsid w:val="00056A08"/>
    <w:rsid w:val="00083FEE"/>
    <w:rsid w:val="000862DD"/>
    <w:rsid w:val="000947C9"/>
    <w:rsid w:val="00096F45"/>
    <w:rsid w:val="000B0416"/>
    <w:rsid w:val="000B1EF4"/>
    <w:rsid w:val="000E043E"/>
    <w:rsid w:val="00117B04"/>
    <w:rsid w:val="00121ACF"/>
    <w:rsid w:val="00122189"/>
    <w:rsid w:val="00137AF5"/>
    <w:rsid w:val="00165279"/>
    <w:rsid w:val="0019646C"/>
    <w:rsid w:val="001A5229"/>
    <w:rsid w:val="001B5E47"/>
    <w:rsid w:val="001D185F"/>
    <w:rsid w:val="001E70CE"/>
    <w:rsid w:val="001E79C3"/>
    <w:rsid w:val="001F2E01"/>
    <w:rsid w:val="00207E36"/>
    <w:rsid w:val="00211459"/>
    <w:rsid w:val="00211AC7"/>
    <w:rsid w:val="00213A1C"/>
    <w:rsid w:val="002229B1"/>
    <w:rsid w:val="00281F3F"/>
    <w:rsid w:val="00286391"/>
    <w:rsid w:val="002B3E52"/>
    <w:rsid w:val="002B50D2"/>
    <w:rsid w:val="002C16BB"/>
    <w:rsid w:val="0030640F"/>
    <w:rsid w:val="00311E9D"/>
    <w:rsid w:val="003268B9"/>
    <w:rsid w:val="00333157"/>
    <w:rsid w:val="0035090C"/>
    <w:rsid w:val="00360977"/>
    <w:rsid w:val="00374FFC"/>
    <w:rsid w:val="0039409C"/>
    <w:rsid w:val="003B4037"/>
    <w:rsid w:val="003C53B0"/>
    <w:rsid w:val="003C73A0"/>
    <w:rsid w:val="003D113B"/>
    <w:rsid w:val="0040776A"/>
    <w:rsid w:val="004241AB"/>
    <w:rsid w:val="00427748"/>
    <w:rsid w:val="004324B3"/>
    <w:rsid w:val="004374A4"/>
    <w:rsid w:val="004514A6"/>
    <w:rsid w:val="004674B5"/>
    <w:rsid w:val="004758D7"/>
    <w:rsid w:val="00477F97"/>
    <w:rsid w:val="00491AF9"/>
    <w:rsid w:val="00494A0F"/>
    <w:rsid w:val="00494E65"/>
    <w:rsid w:val="004A573A"/>
    <w:rsid w:val="004B214A"/>
    <w:rsid w:val="004C40BF"/>
    <w:rsid w:val="004D1F3F"/>
    <w:rsid w:val="004D7AB5"/>
    <w:rsid w:val="004E086D"/>
    <w:rsid w:val="004E0F15"/>
    <w:rsid w:val="004E15AF"/>
    <w:rsid w:val="00503170"/>
    <w:rsid w:val="00517331"/>
    <w:rsid w:val="00525FA5"/>
    <w:rsid w:val="00545B7A"/>
    <w:rsid w:val="00563F0E"/>
    <w:rsid w:val="005874B8"/>
    <w:rsid w:val="00593C39"/>
    <w:rsid w:val="005A06EF"/>
    <w:rsid w:val="005C4E48"/>
    <w:rsid w:val="005D5251"/>
    <w:rsid w:val="005E2660"/>
    <w:rsid w:val="005F1679"/>
    <w:rsid w:val="005F7E63"/>
    <w:rsid w:val="00613686"/>
    <w:rsid w:val="00622387"/>
    <w:rsid w:val="00647E2C"/>
    <w:rsid w:val="0065180E"/>
    <w:rsid w:val="00654B8A"/>
    <w:rsid w:val="00656C3F"/>
    <w:rsid w:val="0066719F"/>
    <w:rsid w:val="00674995"/>
    <w:rsid w:val="00685AE0"/>
    <w:rsid w:val="00695C57"/>
    <w:rsid w:val="006A19F8"/>
    <w:rsid w:val="006C21A9"/>
    <w:rsid w:val="006C51EA"/>
    <w:rsid w:val="006D70CB"/>
    <w:rsid w:val="006E774E"/>
    <w:rsid w:val="007016D7"/>
    <w:rsid w:val="007036ED"/>
    <w:rsid w:val="00704AD1"/>
    <w:rsid w:val="007308D1"/>
    <w:rsid w:val="00740B08"/>
    <w:rsid w:val="0075459C"/>
    <w:rsid w:val="00766971"/>
    <w:rsid w:val="0077749B"/>
    <w:rsid w:val="00781608"/>
    <w:rsid w:val="00782296"/>
    <w:rsid w:val="008418FD"/>
    <w:rsid w:val="0085378C"/>
    <w:rsid w:val="00885F6A"/>
    <w:rsid w:val="00886B6E"/>
    <w:rsid w:val="00897042"/>
    <w:rsid w:val="008A616D"/>
    <w:rsid w:val="008A7014"/>
    <w:rsid w:val="008C7345"/>
    <w:rsid w:val="008E1C34"/>
    <w:rsid w:val="008E58CA"/>
    <w:rsid w:val="008F48A2"/>
    <w:rsid w:val="00911D16"/>
    <w:rsid w:val="009213F3"/>
    <w:rsid w:val="009472C6"/>
    <w:rsid w:val="00955CA8"/>
    <w:rsid w:val="009563C1"/>
    <w:rsid w:val="00961F75"/>
    <w:rsid w:val="00967F67"/>
    <w:rsid w:val="00992C4B"/>
    <w:rsid w:val="009B5205"/>
    <w:rsid w:val="009B5C82"/>
    <w:rsid w:val="009C1BBC"/>
    <w:rsid w:val="009D4860"/>
    <w:rsid w:val="009D4DF9"/>
    <w:rsid w:val="009D4FD8"/>
    <w:rsid w:val="00A11130"/>
    <w:rsid w:val="00A30AA8"/>
    <w:rsid w:val="00A3498A"/>
    <w:rsid w:val="00A63C08"/>
    <w:rsid w:val="00A72173"/>
    <w:rsid w:val="00A85FD0"/>
    <w:rsid w:val="00A93501"/>
    <w:rsid w:val="00AA5235"/>
    <w:rsid w:val="00AC1D1B"/>
    <w:rsid w:val="00AD0AB3"/>
    <w:rsid w:val="00AD4600"/>
    <w:rsid w:val="00AE606F"/>
    <w:rsid w:val="00AE7F55"/>
    <w:rsid w:val="00B11A14"/>
    <w:rsid w:val="00B37CE4"/>
    <w:rsid w:val="00B54ACC"/>
    <w:rsid w:val="00B87FE8"/>
    <w:rsid w:val="00B9301E"/>
    <w:rsid w:val="00BB3EAE"/>
    <w:rsid w:val="00BC46B7"/>
    <w:rsid w:val="00BE5CEC"/>
    <w:rsid w:val="00BF1144"/>
    <w:rsid w:val="00BF4273"/>
    <w:rsid w:val="00BF6D98"/>
    <w:rsid w:val="00C004B4"/>
    <w:rsid w:val="00C00E35"/>
    <w:rsid w:val="00C01BD1"/>
    <w:rsid w:val="00C06FDC"/>
    <w:rsid w:val="00C22705"/>
    <w:rsid w:val="00C25F2A"/>
    <w:rsid w:val="00C27F17"/>
    <w:rsid w:val="00C6197D"/>
    <w:rsid w:val="00C71600"/>
    <w:rsid w:val="00C74CE7"/>
    <w:rsid w:val="00CA0DF0"/>
    <w:rsid w:val="00CA3F68"/>
    <w:rsid w:val="00CA5914"/>
    <w:rsid w:val="00CA7A6D"/>
    <w:rsid w:val="00CB646E"/>
    <w:rsid w:val="00CD5DBB"/>
    <w:rsid w:val="00CD7497"/>
    <w:rsid w:val="00CF380B"/>
    <w:rsid w:val="00D044CF"/>
    <w:rsid w:val="00D1652A"/>
    <w:rsid w:val="00D369F5"/>
    <w:rsid w:val="00D417F9"/>
    <w:rsid w:val="00D4580F"/>
    <w:rsid w:val="00D5720F"/>
    <w:rsid w:val="00D72D80"/>
    <w:rsid w:val="00D8199A"/>
    <w:rsid w:val="00DB2D02"/>
    <w:rsid w:val="00DC095A"/>
    <w:rsid w:val="00DC0B54"/>
    <w:rsid w:val="00DD5D92"/>
    <w:rsid w:val="00DE6CFC"/>
    <w:rsid w:val="00DF3A9B"/>
    <w:rsid w:val="00DF3FD8"/>
    <w:rsid w:val="00E0027A"/>
    <w:rsid w:val="00E075C5"/>
    <w:rsid w:val="00E213AA"/>
    <w:rsid w:val="00E23995"/>
    <w:rsid w:val="00E32D5D"/>
    <w:rsid w:val="00E331FE"/>
    <w:rsid w:val="00E43F4F"/>
    <w:rsid w:val="00E551A4"/>
    <w:rsid w:val="00E677BE"/>
    <w:rsid w:val="00E8500F"/>
    <w:rsid w:val="00E90B6F"/>
    <w:rsid w:val="00E9329C"/>
    <w:rsid w:val="00E9678C"/>
    <w:rsid w:val="00EA3720"/>
    <w:rsid w:val="00EC4D4F"/>
    <w:rsid w:val="00ED3D34"/>
    <w:rsid w:val="00ED67F7"/>
    <w:rsid w:val="00F22E2E"/>
    <w:rsid w:val="00F346EE"/>
    <w:rsid w:val="00F37DAA"/>
    <w:rsid w:val="00F66D13"/>
    <w:rsid w:val="00F718C6"/>
    <w:rsid w:val="00F76959"/>
    <w:rsid w:val="00F84279"/>
    <w:rsid w:val="00F8594A"/>
    <w:rsid w:val="00F90F91"/>
    <w:rsid w:val="00F92B25"/>
    <w:rsid w:val="00F974CB"/>
    <w:rsid w:val="00FA2095"/>
    <w:rsid w:val="00FA3F72"/>
    <w:rsid w:val="00FB4495"/>
    <w:rsid w:val="00FD516B"/>
    <w:rsid w:val="00FD76B8"/>
    <w:rsid w:val="00FE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5D8D14-D353-45C4-8B34-517C6F2C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E043E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E04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7F67"/>
    <w:pPr>
      <w:keepNext/>
      <w:keepLines/>
      <w:numPr>
        <w:numId w:val="24"/>
      </w:numPr>
      <w:spacing w:before="200" w:after="0"/>
      <w:ind w:left="357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agwek2"/>
    <w:next w:val="Normalny"/>
    <w:link w:val="Nagwek3Znak"/>
    <w:autoRedefine/>
    <w:uiPriority w:val="9"/>
    <w:unhideWhenUsed/>
    <w:qFormat/>
    <w:rsid w:val="00A3498A"/>
    <w:pPr>
      <w:numPr>
        <w:ilvl w:val="1"/>
        <w:numId w:val="27"/>
      </w:numPr>
      <w:outlineLvl w:val="2"/>
    </w:pPr>
    <w:rPr>
      <w:b w:val="0"/>
      <w:bCs w:val="0"/>
    </w:rPr>
  </w:style>
  <w:style w:type="paragraph" w:styleId="Nagwek4">
    <w:name w:val="heading 4"/>
    <w:basedOn w:val="Nagwek2"/>
    <w:next w:val="Normalny"/>
    <w:link w:val="Nagwek4Znak"/>
    <w:uiPriority w:val="9"/>
    <w:unhideWhenUsed/>
    <w:qFormat/>
    <w:rsid w:val="000E043E"/>
    <w:pPr>
      <w:outlineLvl w:val="3"/>
    </w:pPr>
    <w:rPr>
      <w:b w:val="0"/>
      <w:bCs w:val="0"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E04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E04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E043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E043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E043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E04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E04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E04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E04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0E04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67F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3498A"/>
    <w:rPr>
      <w:rFonts w:asciiTheme="majorHAnsi" w:eastAsiaTheme="majorEastAsia" w:hAnsiTheme="majorHAnsi" w:cstheme="majorBidi"/>
      <w:color w:val="4F81BD" w:themeColor="accent1"/>
      <w:sz w:val="26"/>
      <w:szCs w:val="2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5720F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E04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E04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E04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E043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E04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Wyrnieniedelikatne">
    <w:name w:val="Subtle Emphasis"/>
    <w:basedOn w:val="Domylnaczcionkaakapitu"/>
    <w:uiPriority w:val="19"/>
    <w:qFormat/>
    <w:rsid w:val="000E043E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qFormat/>
    <w:rsid w:val="000E043E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0E043E"/>
    <w:rPr>
      <w:b/>
      <w:bCs/>
      <w:i/>
      <w:i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0E043E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0E043E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0E043E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E04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E043E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0E043E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0E043E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0E043E"/>
    <w:rPr>
      <w:b/>
      <w:bCs/>
      <w:smallCaps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0E043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E043E"/>
    <w:pPr>
      <w:outlineLvl w:val="9"/>
    </w:pPr>
  </w:style>
  <w:style w:type="paragraph" w:styleId="Bezodstpw">
    <w:name w:val="No Spacing"/>
    <w:link w:val="BezodstpwZnak"/>
    <w:uiPriority w:val="1"/>
    <w:qFormat/>
    <w:rsid w:val="000E043E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0E043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46E"/>
  </w:style>
  <w:style w:type="paragraph" w:styleId="Stopka">
    <w:name w:val="footer"/>
    <w:basedOn w:val="Normalny"/>
    <w:link w:val="StopkaZnak"/>
    <w:uiPriority w:val="99"/>
    <w:unhideWhenUsed/>
    <w:rsid w:val="00CB6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46E"/>
  </w:style>
  <w:style w:type="character" w:styleId="Hipercze">
    <w:name w:val="Hyperlink"/>
    <w:basedOn w:val="Domylnaczcionkaakapitu"/>
    <w:uiPriority w:val="99"/>
    <w:unhideWhenUsed/>
    <w:rsid w:val="00CB646E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223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2387"/>
    <w:rPr>
      <w:rFonts w:ascii="Segoe UI" w:hAnsi="Segoe UI" w:cs="Segoe UI"/>
      <w:sz w:val="18"/>
      <w:szCs w:val="18"/>
    </w:rPr>
  </w:style>
  <w:style w:type="table" w:customStyle="1" w:styleId="Tabelasiatki7kolorowa1">
    <w:name w:val="Tabela siatki 7 — kolorowa1"/>
    <w:basedOn w:val="Standardowy"/>
    <w:uiPriority w:val="52"/>
    <w:rsid w:val="00ED3D34"/>
    <w:pPr>
      <w:spacing w:after="0" w:line="240" w:lineRule="auto"/>
    </w:pPr>
    <w:rPr>
      <w:color w:val="000000" w:themeColor="text1"/>
      <w:sz w:val="21"/>
      <w:szCs w:val="21"/>
      <w:lang w:val="pl-P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ighlight">
    <w:name w:val="highlight"/>
    <w:basedOn w:val="Domylnaczcionkaakapitu"/>
    <w:rsid w:val="00ED3D34"/>
  </w:style>
  <w:style w:type="table" w:customStyle="1" w:styleId="Tabelasiatki3akcent31">
    <w:name w:val="Tabela siatki 3 — akcent 31"/>
    <w:basedOn w:val="Standardowy"/>
    <w:uiPriority w:val="48"/>
    <w:rsid w:val="00056A0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8A70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A701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A7014"/>
    <w:pPr>
      <w:spacing w:after="100"/>
      <w:ind w:left="440"/>
    </w:pPr>
  </w:style>
  <w:style w:type="character" w:customStyle="1" w:styleId="BezodstpwZnak">
    <w:name w:val="Bez odstępów Znak"/>
    <w:basedOn w:val="Domylnaczcionkaakapitu"/>
    <w:link w:val="Bezodstpw"/>
    <w:uiPriority w:val="1"/>
    <w:rsid w:val="008A7014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7499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7499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74995"/>
    <w:rPr>
      <w:vertAlign w:val="superscript"/>
    </w:rPr>
  </w:style>
  <w:style w:type="table" w:styleId="Tabela-Siatka">
    <w:name w:val="Table Grid"/>
    <w:basedOn w:val="Standardowy"/>
    <w:uiPriority w:val="39"/>
    <w:rsid w:val="002C1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5">
    <w:name w:val="Plain Table 5"/>
    <w:basedOn w:val="Standardowy"/>
    <w:uiPriority w:val="45"/>
    <w:rsid w:val="00BB3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2akcent1">
    <w:name w:val="Grid Table 2 Accent 1"/>
    <w:basedOn w:val="Standardowy"/>
    <w:uiPriority w:val="47"/>
    <w:rsid w:val="00BB3EA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siatki3akcent1">
    <w:name w:val="Grid Table 3 Accent 1"/>
    <w:basedOn w:val="Standardowy"/>
    <w:uiPriority w:val="48"/>
    <w:rsid w:val="00BB3EA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Zwykatabela1">
    <w:name w:val="Plain Table 1"/>
    <w:basedOn w:val="Standardowy"/>
    <w:uiPriority w:val="41"/>
    <w:rsid w:val="00E075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zemek\AppData\Roaming\Microsoft\Szablony\Projekt%20Raport%20(pusty)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CA03F-5DBB-4156-A2F4-7923BD930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 Raport (pusty)</Template>
  <TotalTime>39</TotalTime>
  <Pages>2</Pages>
  <Words>278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 Lal</dc:creator>
  <cp:lastModifiedBy>Michał Zabłocki</cp:lastModifiedBy>
  <cp:revision>5</cp:revision>
  <cp:lastPrinted>2014-05-26T06:36:00Z</cp:lastPrinted>
  <dcterms:created xsi:type="dcterms:W3CDTF">2014-10-02T11:02:00Z</dcterms:created>
  <dcterms:modified xsi:type="dcterms:W3CDTF">2014-10-02T11:37:00Z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